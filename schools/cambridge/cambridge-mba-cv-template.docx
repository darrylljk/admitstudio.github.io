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3477" w14:textId="77777777" w:rsidR="006A76C9" w:rsidRPr="000661BC" w:rsidRDefault="006A76C9" w:rsidP="006A76C9">
      <w:pPr>
        <w:jc w:val="center"/>
        <w:rPr>
          <w:rFonts w:ascii="Arial" w:hAnsi="Arial" w:cs="Arial"/>
        </w:rPr>
      </w:pPr>
      <w:r w:rsidRPr="000661BC">
        <w:rPr>
          <w:rFonts w:ascii="Arial" w:hAnsi="Arial" w:cs="Arial"/>
          <w:b/>
          <w:bCs/>
        </w:rPr>
        <w:t>Preferred Name</w:t>
      </w:r>
    </w:p>
    <w:p w14:paraId="2145929F" w14:textId="77777777" w:rsidR="006A76C9" w:rsidRDefault="006A76C9" w:rsidP="006A76C9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0516ABFE" w14:textId="77777777" w:rsidR="006A76C9" w:rsidRPr="008B6F69" w:rsidRDefault="006A76C9" w:rsidP="006A76C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Contact Details</w:t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8B6F69">
        <w:rPr>
          <w:rFonts w:ascii="Arial" w:hAnsi="Arial" w:cs="Arial"/>
          <w:b/>
          <w:sz w:val="20"/>
          <w:szCs w:val="20"/>
        </w:rPr>
        <w:t>M</w:t>
      </w:r>
      <w:r>
        <w:rPr>
          <w:rFonts w:ascii="Arial" w:hAnsi="Arial" w:cs="Arial"/>
          <w:b/>
          <w:sz w:val="20"/>
          <w:szCs w:val="20"/>
        </w:rPr>
        <w:t>obile phone</w:t>
      </w:r>
      <w:r w:rsidRPr="008B6F69">
        <w:rPr>
          <w:rFonts w:ascii="Arial" w:hAnsi="Arial" w:cs="Arial"/>
          <w:b/>
          <w:sz w:val="20"/>
          <w:szCs w:val="20"/>
        </w:rPr>
        <w:t xml:space="preserve">: </w:t>
      </w:r>
    </w:p>
    <w:p w14:paraId="51D0D4A9" w14:textId="77777777" w:rsidR="006A76C9" w:rsidRDefault="006A76C9" w:rsidP="006A76C9">
      <w:pPr>
        <w:autoSpaceDE w:val="0"/>
        <w:autoSpaceDN w:val="0"/>
        <w:adjustRightInd w:val="0"/>
        <w:ind w:left="2160"/>
        <w:rPr>
          <w:rFonts w:ascii="Arial" w:hAnsi="Arial" w:cs="Arial"/>
          <w:b/>
          <w:sz w:val="20"/>
          <w:szCs w:val="20"/>
        </w:rPr>
      </w:pPr>
      <w:r w:rsidRPr="008B6F69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mail:</w:t>
      </w:r>
    </w:p>
    <w:p w14:paraId="537B49BC" w14:textId="77777777" w:rsidR="006A76C9" w:rsidRPr="008B6F69" w:rsidRDefault="006A76C9" w:rsidP="006A76C9">
      <w:pPr>
        <w:autoSpaceDE w:val="0"/>
        <w:autoSpaceDN w:val="0"/>
        <w:adjustRightInd w:val="0"/>
        <w:ind w:left="2160"/>
        <w:rPr>
          <w:rFonts w:ascii="Arial" w:hAnsi="Arial" w:cs="Arial"/>
          <w:b/>
          <w:sz w:val="20"/>
          <w:szCs w:val="20"/>
        </w:rPr>
      </w:pPr>
    </w:p>
    <w:p w14:paraId="3BC8922E" w14:textId="77777777" w:rsidR="006A76C9" w:rsidRPr="000661BC" w:rsidRDefault="006A76C9" w:rsidP="006A76C9">
      <w:pPr>
        <w:pBdr>
          <w:bottom w:val="single" w:sz="4" w:space="1" w:color="auto"/>
        </w:pBdr>
        <w:autoSpaceDE w:val="0"/>
        <w:autoSpaceDN w:val="0"/>
        <w:adjustRightInd w:val="0"/>
        <w:spacing w:after="120"/>
        <w:rPr>
          <w:rFonts w:ascii="Arial" w:hAnsi="Arial" w:cs="Arial"/>
          <w:b/>
          <w:bCs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Education</w:t>
      </w:r>
    </w:p>
    <w:p w14:paraId="189CC33C" w14:textId="77777777" w:rsidR="006A76C9" w:rsidRPr="000661BC" w:rsidRDefault="006A76C9" w:rsidP="006A76C9">
      <w:pPr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Institution Name, City, Country</w:t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B86E0E">
        <w:rPr>
          <w:rFonts w:ascii="Arial" w:hAnsi="Arial" w:cs="Arial"/>
          <w:bCs/>
          <w:sz w:val="20"/>
          <w:szCs w:val="20"/>
        </w:rPr>
        <w:t>yyyy</w:t>
      </w:r>
      <w:proofErr w:type="spellEnd"/>
      <w:r w:rsidRPr="000661BC">
        <w:rPr>
          <w:rFonts w:ascii="Arial" w:hAnsi="Arial" w:cs="Arial"/>
          <w:bCs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bCs/>
          <w:sz w:val="20"/>
          <w:szCs w:val="20"/>
        </w:rPr>
        <w:t>yyyy</w:t>
      </w:r>
      <w:proofErr w:type="spellEnd"/>
    </w:p>
    <w:p w14:paraId="50FA8413" w14:textId="77777777" w:rsidR="006A76C9" w:rsidRPr="000661BC" w:rsidRDefault="006A76C9" w:rsidP="006A76C9">
      <w:pPr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sz w:val="20"/>
          <w:szCs w:val="20"/>
        </w:rPr>
        <w:t xml:space="preserve">Degree title and class </w:t>
      </w:r>
    </w:p>
    <w:p w14:paraId="35A9BE58" w14:textId="77777777" w:rsidR="006A76C9" w:rsidRPr="000661BC" w:rsidRDefault="006A76C9" w:rsidP="006A76C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BF80FF5" w14:textId="77777777" w:rsidR="006A76C9" w:rsidRPr="000661BC" w:rsidRDefault="006A76C9" w:rsidP="006A76C9">
      <w:pPr>
        <w:pBdr>
          <w:bottom w:val="single" w:sz="4" w:space="1" w:color="auto"/>
        </w:pBdr>
        <w:autoSpaceDE w:val="0"/>
        <w:autoSpaceDN w:val="0"/>
        <w:adjustRightInd w:val="0"/>
        <w:spacing w:after="120"/>
        <w:rPr>
          <w:rFonts w:ascii="Arial" w:hAnsi="Arial" w:cs="Arial"/>
          <w:sz w:val="20"/>
          <w:szCs w:val="20"/>
        </w:rPr>
      </w:pPr>
      <w:bookmarkStart w:id="0" w:name="_Hlk513641031"/>
      <w:r w:rsidRPr="000661BC">
        <w:rPr>
          <w:rFonts w:ascii="Arial" w:hAnsi="Arial" w:cs="Arial"/>
          <w:b/>
          <w:bCs/>
          <w:sz w:val="20"/>
          <w:szCs w:val="20"/>
        </w:rPr>
        <w:t>Business experience</w:t>
      </w:r>
    </w:p>
    <w:p w14:paraId="0689099E" w14:textId="77777777" w:rsidR="006A76C9" w:rsidRPr="000661BC" w:rsidRDefault="006A76C9" w:rsidP="006A76C9">
      <w:pPr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 xml:space="preserve">Company name, </w:t>
      </w:r>
      <w:r w:rsidRPr="00EF743A">
        <w:rPr>
          <w:rFonts w:ascii="Arial" w:hAnsi="Arial" w:cs="Arial"/>
          <w:bCs/>
          <w:sz w:val="20"/>
          <w:szCs w:val="20"/>
        </w:rPr>
        <w:t>City, Country</w:t>
      </w:r>
      <w:r w:rsidRPr="00EF743A">
        <w:rPr>
          <w:rFonts w:ascii="Arial" w:hAnsi="Arial" w:cs="Arial"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Cs/>
          <w:sz w:val="20"/>
          <w:szCs w:val="20"/>
        </w:rPr>
        <w:t>From – To</w:t>
      </w:r>
    </w:p>
    <w:p w14:paraId="52429D2F" w14:textId="77777777" w:rsidR="006A76C9" w:rsidRPr="000661BC" w:rsidRDefault="006A76C9" w:rsidP="006A76C9">
      <w:pPr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i/>
          <w:iCs/>
          <w:sz w:val="20"/>
          <w:szCs w:val="20"/>
        </w:rPr>
        <w:t>1-line company description</w:t>
      </w:r>
    </w:p>
    <w:p w14:paraId="6094E30C" w14:textId="77777777" w:rsidR="006A76C9" w:rsidRPr="000661BC" w:rsidRDefault="006A76C9" w:rsidP="006A76C9">
      <w:pPr>
        <w:spacing w:before="60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Job Title</w:t>
      </w:r>
    </w:p>
    <w:p w14:paraId="4AD72E6E" w14:textId="77777777" w:rsidR="006A76C9" w:rsidRPr="000661BC" w:rsidRDefault="006A76C9" w:rsidP="006A76C9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ccomplishment</w:t>
      </w:r>
      <w:r w:rsidRPr="000661BC">
        <w:rPr>
          <w:rFonts w:ascii="Arial" w:hAnsi="Arial" w:cs="Arial"/>
          <w:sz w:val="20"/>
          <w:szCs w:val="20"/>
        </w:rPr>
        <w:t xml:space="preserve"> bullet</w:t>
      </w:r>
    </w:p>
    <w:p w14:paraId="3C1D2174" w14:textId="77777777" w:rsidR="006A76C9" w:rsidRPr="000661BC" w:rsidRDefault="006A76C9" w:rsidP="006A76C9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ccomplishment</w:t>
      </w:r>
      <w:r w:rsidRPr="000661BC">
        <w:rPr>
          <w:rFonts w:ascii="Arial" w:hAnsi="Arial" w:cs="Arial"/>
          <w:sz w:val="20"/>
          <w:szCs w:val="20"/>
        </w:rPr>
        <w:t xml:space="preserve"> bullet</w:t>
      </w:r>
    </w:p>
    <w:p w14:paraId="449943C5" w14:textId="77777777" w:rsidR="006A76C9" w:rsidRPr="000661BC" w:rsidRDefault="006A76C9" w:rsidP="006A76C9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ccomplishment</w:t>
      </w:r>
      <w:r w:rsidRPr="000661BC">
        <w:rPr>
          <w:rFonts w:ascii="Arial" w:hAnsi="Arial" w:cs="Arial"/>
          <w:sz w:val="20"/>
          <w:szCs w:val="20"/>
        </w:rPr>
        <w:t xml:space="preserve"> bullet</w:t>
      </w:r>
    </w:p>
    <w:p w14:paraId="46C9B43B" w14:textId="77777777" w:rsidR="006A76C9" w:rsidRPr="000661BC" w:rsidRDefault="006A76C9" w:rsidP="006A76C9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ccomplishment</w:t>
      </w:r>
      <w:r w:rsidRPr="000661BC">
        <w:rPr>
          <w:rFonts w:ascii="Arial" w:hAnsi="Arial" w:cs="Arial"/>
          <w:sz w:val="20"/>
          <w:szCs w:val="20"/>
        </w:rPr>
        <w:t xml:space="preserve"> bullet</w:t>
      </w:r>
    </w:p>
    <w:p w14:paraId="43142934" w14:textId="77777777" w:rsidR="006A76C9" w:rsidRPr="000661BC" w:rsidRDefault="006A76C9" w:rsidP="006A76C9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ccomplishment</w:t>
      </w:r>
      <w:r w:rsidRPr="000661BC">
        <w:rPr>
          <w:rFonts w:ascii="Arial" w:hAnsi="Arial" w:cs="Arial"/>
          <w:sz w:val="20"/>
          <w:szCs w:val="20"/>
        </w:rPr>
        <w:t xml:space="preserve"> bullet</w:t>
      </w:r>
    </w:p>
    <w:bookmarkEnd w:id="0"/>
    <w:p w14:paraId="777D8DB3" w14:textId="77777777" w:rsidR="006A76C9" w:rsidRPr="000661BC" w:rsidRDefault="006A76C9" w:rsidP="006A76C9">
      <w:pPr>
        <w:widowControl w:val="0"/>
        <w:ind w:left="567" w:hanging="567"/>
        <w:rPr>
          <w:rFonts w:ascii="Arial" w:hAnsi="Arial" w:cs="Arial"/>
          <w:b/>
          <w:bCs/>
          <w:iCs/>
          <w:sz w:val="20"/>
          <w:szCs w:val="20"/>
        </w:rPr>
      </w:pPr>
    </w:p>
    <w:p w14:paraId="26B1F5C1" w14:textId="77777777" w:rsidR="006A76C9" w:rsidRPr="000661BC" w:rsidRDefault="006A76C9" w:rsidP="006A76C9">
      <w:pPr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 xml:space="preserve">Company name, </w:t>
      </w:r>
      <w:r w:rsidRPr="00EF743A">
        <w:rPr>
          <w:rFonts w:ascii="Arial" w:hAnsi="Arial" w:cs="Arial"/>
          <w:bCs/>
          <w:sz w:val="20"/>
          <w:szCs w:val="20"/>
        </w:rPr>
        <w:t>City, Country</w:t>
      </w:r>
      <w:r w:rsidRPr="00EF743A">
        <w:rPr>
          <w:rFonts w:ascii="Arial" w:hAnsi="Arial" w:cs="Arial"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Cs/>
          <w:sz w:val="20"/>
          <w:szCs w:val="20"/>
        </w:rPr>
        <w:t>From – To</w:t>
      </w:r>
    </w:p>
    <w:p w14:paraId="142DABFB" w14:textId="77777777" w:rsidR="006A76C9" w:rsidRPr="000661BC" w:rsidRDefault="006A76C9" w:rsidP="006A76C9">
      <w:pPr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i/>
          <w:iCs/>
          <w:sz w:val="20"/>
          <w:szCs w:val="20"/>
        </w:rPr>
        <w:t>1-line company description</w:t>
      </w:r>
    </w:p>
    <w:p w14:paraId="372B7EDF" w14:textId="77777777" w:rsidR="006A76C9" w:rsidRPr="000661BC" w:rsidRDefault="006A76C9" w:rsidP="006A76C9">
      <w:pPr>
        <w:spacing w:before="60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Job Title</w:t>
      </w:r>
    </w:p>
    <w:p w14:paraId="1AAEFDD1" w14:textId="77777777" w:rsidR="006A76C9" w:rsidRPr="000661BC" w:rsidRDefault="006A76C9" w:rsidP="006A76C9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ccomplishment</w:t>
      </w:r>
      <w:r w:rsidRPr="000661BC">
        <w:rPr>
          <w:rFonts w:ascii="Arial" w:hAnsi="Arial" w:cs="Arial"/>
          <w:sz w:val="20"/>
          <w:szCs w:val="20"/>
        </w:rPr>
        <w:t xml:space="preserve"> bullet</w:t>
      </w:r>
    </w:p>
    <w:p w14:paraId="464BF55F" w14:textId="77777777" w:rsidR="006A76C9" w:rsidRPr="000661BC" w:rsidRDefault="006A76C9" w:rsidP="006A76C9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ccomplishment</w:t>
      </w:r>
      <w:r w:rsidRPr="000661BC">
        <w:rPr>
          <w:rFonts w:ascii="Arial" w:hAnsi="Arial" w:cs="Arial"/>
          <w:sz w:val="20"/>
          <w:szCs w:val="20"/>
        </w:rPr>
        <w:t xml:space="preserve"> bullet</w:t>
      </w:r>
    </w:p>
    <w:p w14:paraId="6B110B0F" w14:textId="77777777" w:rsidR="006A76C9" w:rsidRPr="000661BC" w:rsidRDefault="006A76C9" w:rsidP="006A76C9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ccomplishment</w:t>
      </w:r>
      <w:r w:rsidRPr="000661BC">
        <w:rPr>
          <w:rFonts w:ascii="Arial" w:hAnsi="Arial" w:cs="Arial"/>
          <w:sz w:val="20"/>
          <w:szCs w:val="20"/>
        </w:rPr>
        <w:t xml:space="preserve"> bullet</w:t>
      </w:r>
    </w:p>
    <w:p w14:paraId="07E23E95" w14:textId="77777777" w:rsidR="006A76C9" w:rsidRPr="000661BC" w:rsidRDefault="006A76C9" w:rsidP="006A76C9">
      <w:pPr>
        <w:widowControl w:val="0"/>
        <w:ind w:left="567" w:hanging="567"/>
        <w:rPr>
          <w:rFonts w:ascii="Arial" w:hAnsi="Arial" w:cs="Arial"/>
          <w:b/>
          <w:bCs/>
          <w:iCs/>
          <w:sz w:val="20"/>
          <w:szCs w:val="20"/>
        </w:rPr>
      </w:pPr>
    </w:p>
    <w:p w14:paraId="0D877E9F" w14:textId="77777777" w:rsidR="006A76C9" w:rsidRPr="000661BC" w:rsidRDefault="006A76C9" w:rsidP="006A76C9">
      <w:pPr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 xml:space="preserve">Company name, </w:t>
      </w:r>
      <w:r w:rsidRPr="00EF743A">
        <w:rPr>
          <w:rFonts w:ascii="Arial" w:hAnsi="Arial" w:cs="Arial"/>
          <w:bCs/>
          <w:sz w:val="20"/>
          <w:szCs w:val="20"/>
        </w:rPr>
        <w:t>City, Country</w:t>
      </w:r>
      <w:r w:rsidRPr="00EF743A">
        <w:rPr>
          <w:rFonts w:ascii="Arial" w:hAnsi="Arial" w:cs="Arial"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Cs/>
          <w:sz w:val="20"/>
          <w:szCs w:val="20"/>
        </w:rPr>
        <w:t>From – To</w:t>
      </w:r>
    </w:p>
    <w:p w14:paraId="22115ED9" w14:textId="77777777" w:rsidR="006A76C9" w:rsidRPr="000661BC" w:rsidRDefault="006A76C9" w:rsidP="006A76C9">
      <w:pPr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i/>
          <w:iCs/>
          <w:sz w:val="20"/>
          <w:szCs w:val="20"/>
        </w:rPr>
        <w:t>1-line company description</w:t>
      </w:r>
    </w:p>
    <w:p w14:paraId="0F707072" w14:textId="77777777" w:rsidR="006A76C9" w:rsidRPr="000661BC" w:rsidRDefault="006A76C9" w:rsidP="006A76C9">
      <w:pPr>
        <w:spacing w:before="60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Job Title</w:t>
      </w:r>
    </w:p>
    <w:p w14:paraId="67966F12" w14:textId="77777777" w:rsidR="006A76C9" w:rsidRPr="000661BC" w:rsidRDefault="006A76C9" w:rsidP="006A76C9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ccomplishment</w:t>
      </w:r>
      <w:r w:rsidRPr="000661BC">
        <w:rPr>
          <w:rFonts w:ascii="Arial" w:hAnsi="Arial" w:cs="Arial"/>
          <w:sz w:val="20"/>
          <w:szCs w:val="20"/>
        </w:rPr>
        <w:t xml:space="preserve"> bullet</w:t>
      </w:r>
    </w:p>
    <w:p w14:paraId="11300572" w14:textId="77777777" w:rsidR="006A76C9" w:rsidRPr="000661BC" w:rsidRDefault="006A76C9" w:rsidP="006A76C9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ccomplishment</w:t>
      </w:r>
      <w:r w:rsidRPr="000661BC">
        <w:rPr>
          <w:rFonts w:ascii="Arial" w:hAnsi="Arial" w:cs="Arial"/>
          <w:sz w:val="20"/>
          <w:szCs w:val="20"/>
        </w:rPr>
        <w:t xml:space="preserve"> bullet</w:t>
      </w:r>
    </w:p>
    <w:p w14:paraId="7A4D9C36" w14:textId="77777777" w:rsidR="006A76C9" w:rsidRPr="000661BC" w:rsidRDefault="006A76C9" w:rsidP="006A76C9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ccomplishment</w:t>
      </w:r>
      <w:r w:rsidRPr="000661BC">
        <w:rPr>
          <w:rFonts w:ascii="Arial" w:hAnsi="Arial" w:cs="Arial"/>
          <w:sz w:val="20"/>
          <w:szCs w:val="20"/>
        </w:rPr>
        <w:t xml:space="preserve"> bullet</w:t>
      </w:r>
    </w:p>
    <w:p w14:paraId="0E6EAD7F" w14:textId="77777777" w:rsidR="006A76C9" w:rsidRPr="000661BC" w:rsidRDefault="006A76C9" w:rsidP="006A76C9">
      <w:pPr>
        <w:ind w:left="2160"/>
        <w:rPr>
          <w:rFonts w:ascii="Arial" w:hAnsi="Arial" w:cs="Arial"/>
          <w:sz w:val="20"/>
          <w:szCs w:val="20"/>
        </w:rPr>
      </w:pPr>
    </w:p>
    <w:p w14:paraId="47028793" w14:textId="77777777" w:rsidR="006A76C9" w:rsidRPr="000661BC" w:rsidRDefault="006A76C9" w:rsidP="006A76C9">
      <w:pPr>
        <w:pBdr>
          <w:bottom w:val="single" w:sz="4" w:space="1" w:color="auto"/>
        </w:pBdr>
        <w:autoSpaceDE w:val="0"/>
        <w:autoSpaceDN w:val="0"/>
        <w:adjustRightInd w:val="0"/>
        <w:spacing w:after="120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Additional information</w:t>
      </w:r>
    </w:p>
    <w:p w14:paraId="4717F336" w14:textId="77777777" w:rsidR="006A76C9" w:rsidRDefault="006A76C9" w:rsidP="006A76C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 xml:space="preserve">Nationality </w:t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0661BC">
        <w:rPr>
          <w:rFonts w:ascii="Arial" w:hAnsi="Arial" w:cs="Arial"/>
          <w:bCs/>
          <w:sz w:val="20"/>
          <w:szCs w:val="20"/>
        </w:rPr>
        <w:t>Nationality</w:t>
      </w:r>
      <w:proofErr w:type="spellEnd"/>
      <w:r w:rsidRPr="000661BC">
        <w:rPr>
          <w:rFonts w:ascii="Arial" w:hAnsi="Arial" w:cs="Arial"/>
          <w:bCs/>
          <w:i/>
          <w:sz w:val="20"/>
          <w:szCs w:val="20"/>
        </w:rPr>
        <w:t xml:space="preserve"> </w:t>
      </w:r>
      <w:r w:rsidRPr="000661BC">
        <w:rPr>
          <w:rFonts w:ascii="Arial" w:hAnsi="Arial" w:cs="Arial"/>
          <w:sz w:val="20"/>
          <w:szCs w:val="20"/>
        </w:rPr>
        <w:t xml:space="preserve"> </w:t>
      </w:r>
    </w:p>
    <w:p w14:paraId="7CDA2C2A" w14:textId="77777777" w:rsidR="006A76C9" w:rsidRPr="000661BC" w:rsidRDefault="006A76C9" w:rsidP="006A76C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8DD4762" w14:textId="77777777" w:rsidR="006A76C9" w:rsidRPr="000661BC" w:rsidRDefault="006A76C9" w:rsidP="006A76C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Languages</w:t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sz w:val="20"/>
          <w:szCs w:val="20"/>
        </w:rPr>
        <w:t>English (fluent / native), Language (fluency), Language (fluency)</w:t>
      </w:r>
    </w:p>
    <w:p w14:paraId="3C086BD2" w14:textId="77777777" w:rsidR="006A76C9" w:rsidRPr="000661BC" w:rsidRDefault="006A76C9" w:rsidP="006A76C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A1D1C60" w14:textId="77777777" w:rsidR="006A76C9" w:rsidRPr="000661BC" w:rsidRDefault="006A76C9" w:rsidP="006A76C9">
      <w:pPr>
        <w:pStyle w:val="Framecontents"/>
        <w:spacing w:after="0" w:line="240" w:lineRule="auto"/>
        <w:ind w:left="2160" w:hanging="2160"/>
        <w:rPr>
          <w:rFonts w:ascii="Arial" w:hAnsi="Arial" w:cs="Arial"/>
          <w:b/>
          <w:bCs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Achievements</w:t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Cs/>
          <w:sz w:val="20"/>
          <w:szCs w:val="20"/>
        </w:rPr>
        <w:t>Achievement (date achieved); achievement (date achieved)</w:t>
      </w:r>
    </w:p>
    <w:p w14:paraId="39D6547C" w14:textId="77777777" w:rsidR="006A76C9" w:rsidRPr="000661BC" w:rsidRDefault="006A76C9" w:rsidP="006A76C9">
      <w:pPr>
        <w:pStyle w:val="Framecontents"/>
        <w:spacing w:after="0" w:line="240" w:lineRule="auto"/>
        <w:ind w:left="2160" w:hanging="2160"/>
        <w:rPr>
          <w:rFonts w:ascii="Arial" w:hAnsi="Arial" w:cs="Arial"/>
          <w:b/>
          <w:bCs/>
          <w:sz w:val="20"/>
          <w:szCs w:val="20"/>
        </w:rPr>
      </w:pPr>
    </w:p>
    <w:p w14:paraId="6E73E911" w14:textId="77777777" w:rsidR="006A76C9" w:rsidRPr="000661BC" w:rsidRDefault="006A76C9" w:rsidP="006A76C9">
      <w:pPr>
        <w:pStyle w:val="Framecontents"/>
        <w:spacing w:after="0" w:line="240" w:lineRule="auto"/>
        <w:ind w:left="2160" w:hanging="2160"/>
        <w:rPr>
          <w:rFonts w:ascii="Arial" w:hAnsi="Arial" w:cs="Arial"/>
          <w:b/>
          <w:bCs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Prof qualifications</w:t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Cs/>
          <w:sz w:val="20"/>
          <w:szCs w:val="20"/>
        </w:rPr>
        <w:t>Qualification; qualification; qualification</w:t>
      </w:r>
    </w:p>
    <w:p w14:paraId="6FC13113" w14:textId="77777777" w:rsidR="006A76C9" w:rsidRPr="000661BC" w:rsidRDefault="006A76C9" w:rsidP="006A76C9">
      <w:pPr>
        <w:pStyle w:val="Framecontents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184A880" w14:textId="77777777" w:rsidR="006A76C9" w:rsidRPr="000661BC" w:rsidRDefault="006A76C9" w:rsidP="006A76C9">
      <w:pPr>
        <w:ind w:left="2160" w:hanging="2160"/>
        <w:rPr>
          <w:rFonts w:ascii="Arial" w:hAnsi="Arial" w:cs="Arial"/>
          <w:bCs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Interests</w:t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Cs/>
          <w:sz w:val="20"/>
          <w:szCs w:val="20"/>
        </w:rPr>
        <w:t>Interest; interest; interest</w:t>
      </w:r>
    </w:p>
    <w:p w14:paraId="3941276B" w14:textId="77777777" w:rsidR="006A76C9" w:rsidRPr="000661BC" w:rsidRDefault="006A76C9" w:rsidP="006A76C9">
      <w:pPr>
        <w:rPr>
          <w:rFonts w:ascii="Arial" w:hAnsi="Arial" w:cs="Arial"/>
          <w:bCs/>
          <w:sz w:val="20"/>
          <w:szCs w:val="20"/>
        </w:rPr>
      </w:pPr>
    </w:p>
    <w:p w14:paraId="13920373" w14:textId="77777777" w:rsidR="006A76C9" w:rsidRPr="00F87318" w:rsidRDefault="006A76C9" w:rsidP="006A76C9"/>
    <w:p w14:paraId="6CFDFBAC" w14:textId="26EBA500" w:rsidR="000661BC" w:rsidRPr="006A76C9" w:rsidRDefault="000661BC" w:rsidP="006A76C9">
      <w:bookmarkStart w:id="1" w:name="_GoBack"/>
      <w:bookmarkEnd w:id="1"/>
      <w:commentRangeStart w:id="2"/>
      <w:commentRangeEnd w:id="2"/>
    </w:p>
    <w:sectPr w:rsidR="000661BC" w:rsidRPr="006A76C9" w:rsidSect="003907EE">
      <w:pgSz w:w="12240" w:h="15840" w:code="1"/>
      <w:pgMar w:top="851" w:right="1134" w:bottom="35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0122A" w14:textId="77777777" w:rsidR="003506CA" w:rsidRDefault="003506CA">
      <w:r>
        <w:separator/>
      </w:r>
    </w:p>
  </w:endnote>
  <w:endnote w:type="continuationSeparator" w:id="0">
    <w:p w14:paraId="3597F757" w14:textId="77777777" w:rsidR="003506CA" w:rsidRDefault="00350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670B4" w14:textId="77777777" w:rsidR="003506CA" w:rsidRDefault="003506CA">
      <w:r>
        <w:separator/>
      </w:r>
    </w:p>
  </w:footnote>
  <w:footnote w:type="continuationSeparator" w:id="0">
    <w:p w14:paraId="0EE2F573" w14:textId="77777777" w:rsidR="003506CA" w:rsidRDefault="00350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638"/>
    <w:multiLevelType w:val="hybridMultilevel"/>
    <w:tmpl w:val="94E487D2"/>
    <w:lvl w:ilvl="0" w:tplc="D9DA277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161FB2"/>
    <w:multiLevelType w:val="hybridMultilevel"/>
    <w:tmpl w:val="6D06D73E"/>
    <w:lvl w:ilvl="0" w:tplc="D9DA277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4BA01EF"/>
    <w:multiLevelType w:val="hybridMultilevel"/>
    <w:tmpl w:val="DEF28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36163"/>
    <w:multiLevelType w:val="hybridMultilevel"/>
    <w:tmpl w:val="AA0AE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0BC5"/>
    <w:multiLevelType w:val="multilevel"/>
    <w:tmpl w:val="66DEE6F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CA60945"/>
    <w:multiLevelType w:val="multilevel"/>
    <w:tmpl w:val="7578F88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2047691"/>
    <w:multiLevelType w:val="hybridMultilevel"/>
    <w:tmpl w:val="96FE0D1A"/>
    <w:lvl w:ilvl="0" w:tplc="D9DA277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7B96D0B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62971F8"/>
    <w:multiLevelType w:val="multilevel"/>
    <w:tmpl w:val="FA18FF38"/>
    <w:lvl w:ilvl="0">
      <w:start w:val="1"/>
      <w:numFmt w:val="bullet"/>
      <w:lvlText w:val=""/>
      <w:lvlJc w:val="left"/>
      <w:pPr>
        <w:tabs>
          <w:tab w:val="num" w:pos="36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7B43A04"/>
    <w:multiLevelType w:val="multilevel"/>
    <w:tmpl w:val="F8267D3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8934CA8"/>
    <w:multiLevelType w:val="multilevel"/>
    <w:tmpl w:val="30CA000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0EC549D"/>
    <w:multiLevelType w:val="hybridMultilevel"/>
    <w:tmpl w:val="B07E7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84FBE"/>
    <w:multiLevelType w:val="hybridMultilevel"/>
    <w:tmpl w:val="CCDA6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3348C"/>
    <w:multiLevelType w:val="hybridMultilevel"/>
    <w:tmpl w:val="4704C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2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C5F"/>
    <w:rsid w:val="00011F9A"/>
    <w:rsid w:val="00050FC9"/>
    <w:rsid w:val="000558E6"/>
    <w:rsid w:val="00061B17"/>
    <w:rsid w:val="000661BC"/>
    <w:rsid w:val="000704E0"/>
    <w:rsid w:val="000B01C5"/>
    <w:rsid w:val="000B481D"/>
    <w:rsid w:val="000B7D40"/>
    <w:rsid w:val="000D1774"/>
    <w:rsid w:val="000D2CD5"/>
    <w:rsid w:val="000D4D41"/>
    <w:rsid w:val="000E5B1F"/>
    <w:rsid w:val="000F3587"/>
    <w:rsid w:val="000F5285"/>
    <w:rsid w:val="00116EE0"/>
    <w:rsid w:val="001208A5"/>
    <w:rsid w:val="00157CBE"/>
    <w:rsid w:val="0017200B"/>
    <w:rsid w:val="001742D4"/>
    <w:rsid w:val="00177F8D"/>
    <w:rsid w:val="001846EE"/>
    <w:rsid w:val="001924E7"/>
    <w:rsid w:val="001C0ADE"/>
    <w:rsid w:val="001E1026"/>
    <w:rsid w:val="001F1F34"/>
    <w:rsid w:val="00266DC5"/>
    <w:rsid w:val="002B61C0"/>
    <w:rsid w:val="002C577B"/>
    <w:rsid w:val="002C6ABF"/>
    <w:rsid w:val="002E09D2"/>
    <w:rsid w:val="00300377"/>
    <w:rsid w:val="00344572"/>
    <w:rsid w:val="00346173"/>
    <w:rsid w:val="003506CA"/>
    <w:rsid w:val="003553DE"/>
    <w:rsid w:val="00357CAD"/>
    <w:rsid w:val="003642BB"/>
    <w:rsid w:val="00366771"/>
    <w:rsid w:val="003805E7"/>
    <w:rsid w:val="003907EE"/>
    <w:rsid w:val="00392D64"/>
    <w:rsid w:val="003B005C"/>
    <w:rsid w:val="003C2864"/>
    <w:rsid w:val="003C6DD9"/>
    <w:rsid w:val="003F6489"/>
    <w:rsid w:val="00412C27"/>
    <w:rsid w:val="0043549C"/>
    <w:rsid w:val="00460129"/>
    <w:rsid w:val="00467C8E"/>
    <w:rsid w:val="00471420"/>
    <w:rsid w:val="00476227"/>
    <w:rsid w:val="00480D96"/>
    <w:rsid w:val="0048219C"/>
    <w:rsid w:val="00493318"/>
    <w:rsid w:val="004A7FD5"/>
    <w:rsid w:val="004B4A62"/>
    <w:rsid w:val="004D5B66"/>
    <w:rsid w:val="0051594A"/>
    <w:rsid w:val="00517200"/>
    <w:rsid w:val="00591ED0"/>
    <w:rsid w:val="005A7BD0"/>
    <w:rsid w:val="005C6956"/>
    <w:rsid w:val="00616E73"/>
    <w:rsid w:val="00625498"/>
    <w:rsid w:val="00634384"/>
    <w:rsid w:val="00637EAB"/>
    <w:rsid w:val="00680970"/>
    <w:rsid w:val="006A76C9"/>
    <w:rsid w:val="006C0CFF"/>
    <w:rsid w:val="00715685"/>
    <w:rsid w:val="00715AA3"/>
    <w:rsid w:val="007245EB"/>
    <w:rsid w:val="00730813"/>
    <w:rsid w:val="00747F15"/>
    <w:rsid w:val="0075705C"/>
    <w:rsid w:val="00811D95"/>
    <w:rsid w:val="008132FE"/>
    <w:rsid w:val="00823209"/>
    <w:rsid w:val="0083030A"/>
    <w:rsid w:val="008435F9"/>
    <w:rsid w:val="0084562A"/>
    <w:rsid w:val="0086184F"/>
    <w:rsid w:val="00861C0E"/>
    <w:rsid w:val="00866098"/>
    <w:rsid w:val="008667F6"/>
    <w:rsid w:val="00875074"/>
    <w:rsid w:val="008C44AB"/>
    <w:rsid w:val="008C78C9"/>
    <w:rsid w:val="008E3120"/>
    <w:rsid w:val="008F2BCE"/>
    <w:rsid w:val="008F3A5C"/>
    <w:rsid w:val="008F4ABF"/>
    <w:rsid w:val="00926F36"/>
    <w:rsid w:val="009402CF"/>
    <w:rsid w:val="0098222B"/>
    <w:rsid w:val="00A44CF9"/>
    <w:rsid w:val="00A511AE"/>
    <w:rsid w:val="00A6267C"/>
    <w:rsid w:val="00A63381"/>
    <w:rsid w:val="00A77118"/>
    <w:rsid w:val="00A773C5"/>
    <w:rsid w:val="00A82246"/>
    <w:rsid w:val="00A86957"/>
    <w:rsid w:val="00A96BD8"/>
    <w:rsid w:val="00B042FB"/>
    <w:rsid w:val="00B2085B"/>
    <w:rsid w:val="00B37F6C"/>
    <w:rsid w:val="00B458E6"/>
    <w:rsid w:val="00B72574"/>
    <w:rsid w:val="00B86E0E"/>
    <w:rsid w:val="00BB4590"/>
    <w:rsid w:val="00C1242B"/>
    <w:rsid w:val="00C14998"/>
    <w:rsid w:val="00C14FCB"/>
    <w:rsid w:val="00C2379E"/>
    <w:rsid w:val="00C67C5F"/>
    <w:rsid w:val="00CB7B5C"/>
    <w:rsid w:val="00CC1D9F"/>
    <w:rsid w:val="00CC7DBB"/>
    <w:rsid w:val="00D061BB"/>
    <w:rsid w:val="00D070E1"/>
    <w:rsid w:val="00D14BF4"/>
    <w:rsid w:val="00D17092"/>
    <w:rsid w:val="00D20F9E"/>
    <w:rsid w:val="00D34AD3"/>
    <w:rsid w:val="00D63C55"/>
    <w:rsid w:val="00D80172"/>
    <w:rsid w:val="00D84681"/>
    <w:rsid w:val="00D908A4"/>
    <w:rsid w:val="00D92BD4"/>
    <w:rsid w:val="00DB2914"/>
    <w:rsid w:val="00DB7067"/>
    <w:rsid w:val="00DC7640"/>
    <w:rsid w:val="00DD00BB"/>
    <w:rsid w:val="00DE1EEF"/>
    <w:rsid w:val="00E05459"/>
    <w:rsid w:val="00E1799E"/>
    <w:rsid w:val="00E3124F"/>
    <w:rsid w:val="00E34024"/>
    <w:rsid w:val="00E432DB"/>
    <w:rsid w:val="00E6056C"/>
    <w:rsid w:val="00E74394"/>
    <w:rsid w:val="00E91BB4"/>
    <w:rsid w:val="00EF04C3"/>
    <w:rsid w:val="00EF08B1"/>
    <w:rsid w:val="00EF71B9"/>
    <w:rsid w:val="00F119C1"/>
    <w:rsid w:val="00F41C6D"/>
    <w:rsid w:val="00F4518B"/>
    <w:rsid w:val="00F61D81"/>
    <w:rsid w:val="00F67CC8"/>
    <w:rsid w:val="00F8072A"/>
    <w:rsid w:val="00F86A12"/>
    <w:rsid w:val="00F87318"/>
    <w:rsid w:val="00FA2E82"/>
    <w:rsid w:val="00FA5A6E"/>
    <w:rsid w:val="00FC0BF3"/>
    <w:rsid w:val="00FC4C76"/>
    <w:rsid w:val="00FD7F4E"/>
    <w:rsid w:val="00FE79D3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AC70EE"/>
  <w15:docId w15:val="{01967959-CAAB-4D9E-BD6F-63207412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7F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61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661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47F15"/>
    <w:rPr>
      <w:color w:val="0000FF"/>
      <w:u w:val="single"/>
    </w:rPr>
  </w:style>
  <w:style w:type="paragraph" w:styleId="Header">
    <w:name w:val="header"/>
    <w:basedOn w:val="Normal"/>
    <w:link w:val="HeaderChar"/>
    <w:rsid w:val="00747F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47F1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1F1F34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hidden/>
    <w:rsid w:val="00A511A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A511A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semiHidden/>
    <w:rsid w:val="00517200"/>
    <w:rPr>
      <w:sz w:val="16"/>
      <w:szCs w:val="16"/>
    </w:rPr>
  </w:style>
  <w:style w:type="paragraph" w:styleId="CommentText">
    <w:name w:val="annotation text"/>
    <w:basedOn w:val="Normal"/>
    <w:semiHidden/>
    <w:rsid w:val="0051720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7200"/>
    <w:rPr>
      <w:b/>
      <w:bCs/>
    </w:rPr>
  </w:style>
  <w:style w:type="paragraph" w:styleId="Revision">
    <w:name w:val="Revision"/>
    <w:hidden/>
    <w:uiPriority w:val="99"/>
    <w:semiHidden/>
    <w:rsid w:val="000E5B1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245EB"/>
    <w:pPr>
      <w:ind w:left="720"/>
      <w:contextualSpacing/>
    </w:pPr>
  </w:style>
  <w:style w:type="paragraph" w:customStyle="1" w:styleId="Framecontents">
    <w:name w:val="Frame contents"/>
    <w:basedOn w:val="Normal"/>
    <w:rsid w:val="003553DE"/>
    <w:pPr>
      <w:tabs>
        <w:tab w:val="left" w:pos="720"/>
      </w:tabs>
      <w:suppressAutoHyphens/>
      <w:spacing w:after="120" w:line="276" w:lineRule="auto"/>
    </w:pPr>
    <w:rPr>
      <w:color w:val="00000A"/>
    </w:rPr>
  </w:style>
  <w:style w:type="character" w:customStyle="1" w:styleId="Heading1Char">
    <w:name w:val="Heading 1 Char"/>
    <w:basedOn w:val="DefaultParagraphFont"/>
    <w:link w:val="Heading1"/>
    <w:rsid w:val="000661BC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0661BC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HeaderChar">
    <w:name w:val="Header Char"/>
    <w:basedOn w:val="DefaultParagraphFont"/>
    <w:link w:val="Header"/>
    <w:rsid w:val="000661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0589">
          <w:marLeft w:val="0"/>
          <w:marRight w:val="0"/>
          <w:marTop w:val="0"/>
          <w:marBottom w:val="0"/>
          <w:divBdr>
            <w:top w:val="single" w:sz="12" w:space="0" w:color="656B6F"/>
            <w:left w:val="single" w:sz="6" w:space="0" w:color="656B6F"/>
            <w:bottom w:val="none" w:sz="0" w:space="0" w:color="auto"/>
            <w:right w:val="none" w:sz="0" w:space="0" w:color="auto"/>
          </w:divBdr>
          <w:divsChild>
            <w:div w:id="1209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ggs\AppData\Local\Microsoft\Windows\Temporary%20Internet%20Files\Content.Outlook\JSKPF8DF\MBA%202012-2013%20CV%20Template%20to%20u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F6A4E-18A7-466A-9DF5-81D1FFE4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MBA 2012-2013 CV Template to use</Template>
  <TotalTime>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Cambridge MBA CV</vt:lpstr>
      <vt:lpstr>Janine Nicole George</vt:lpstr>
    </vt:vector>
  </TitlesOfParts>
  <Company>JBS</Company>
  <LinksUpToDate>false</LinksUpToDate>
  <CharactersWithSpaces>962</CharactersWithSpaces>
  <SharedDoc>false</SharedDoc>
  <HLinks>
    <vt:vector size="36" baseType="variant">
      <vt:variant>
        <vt:i4>327738</vt:i4>
      </vt:variant>
      <vt:variant>
        <vt:i4>3</vt:i4>
      </vt:variant>
      <vt:variant>
        <vt:i4>0</vt:i4>
      </vt:variant>
      <vt:variant>
        <vt:i4>5</vt:i4>
      </vt:variant>
      <vt:variant>
        <vt:lpwstr>mailto:abdrasilov@gmail.com</vt:lpwstr>
      </vt:variant>
      <vt:variant>
        <vt:lpwstr/>
      </vt:variant>
      <vt:variant>
        <vt:i4>3866634</vt:i4>
      </vt:variant>
      <vt:variant>
        <vt:i4>0</vt:i4>
      </vt:variant>
      <vt:variant>
        <vt:i4>0</vt:i4>
      </vt:variant>
      <vt:variant>
        <vt:i4>5</vt:i4>
      </vt:variant>
      <vt:variant>
        <vt:lpwstr>mailto:ra382@cam.ac.uk</vt:lpwstr>
      </vt:variant>
      <vt:variant>
        <vt:lpwstr/>
      </vt:variant>
      <vt:variant>
        <vt:i4>1572933</vt:i4>
      </vt:variant>
      <vt:variant>
        <vt:i4>0</vt:i4>
      </vt:variant>
      <vt:variant>
        <vt:i4>0</vt:i4>
      </vt:variant>
      <vt:variant>
        <vt:i4>5</vt:i4>
      </vt:variant>
      <vt:variant>
        <vt:lpwstr>http://www.jbs.cam.ac.uk/</vt:lpwstr>
      </vt:variant>
      <vt:variant>
        <vt:lpwstr/>
      </vt:variant>
      <vt:variant>
        <vt:i4>5701702</vt:i4>
      </vt:variant>
      <vt:variant>
        <vt:i4>5883</vt:i4>
      </vt:variant>
      <vt:variant>
        <vt:i4>1026</vt:i4>
      </vt:variant>
      <vt:variant>
        <vt:i4>1</vt:i4>
      </vt:variant>
      <vt:variant>
        <vt:lpwstr>http://www.jbs.cam.ac.uk/images/logo.jpg</vt:lpwstr>
      </vt:variant>
      <vt:variant>
        <vt:lpwstr/>
      </vt:variant>
      <vt:variant>
        <vt:i4>1572933</vt:i4>
      </vt:variant>
      <vt:variant>
        <vt:i4>-1</vt:i4>
      </vt:variant>
      <vt:variant>
        <vt:i4>2049</vt:i4>
      </vt:variant>
      <vt:variant>
        <vt:i4>4</vt:i4>
      </vt:variant>
      <vt:variant>
        <vt:lpwstr>http://www.jbs.cam.ac.uk/</vt:lpwstr>
      </vt:variant>
      <vt:variant>
        <vt:lpwstr/>
      </vt:variant>
      <vt:variant>
        <vt:i4>5701702</vt:i4>
      </vt:variant>
      <vt:variant>
        <vt:i4>-1</vt:i4>
      </vt:variant>
      <vt:variant>
        <vt:i4>2049</vt:i4>
      </vt:variant>
      <vt:variant>
        <vt:i4>1</vt:i4>
      </vt:variant>
      <vt:variant>
        <vt:lpwstr>http://www.jbs.cam.ac.uk/images/logo.jpg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Cambridge MBA CV</dc:title>
  <dc:creator>Shelley Hogg</dc:creator>
  <cp:lastModifiedBy>Osman Ishaque</cp:lastModifiedBy>
  <cp:revision>6</cp:revision>
  <cp:lastPrinted>2015-05-21T15:48:00Z</cp:lastPrinted>
  <dcterms:created xsi:type="dcterms:W3CDTF">2017-10-26T09:43:00Z</dcterms:created>
  <dcterms:modified xsi:type="dcterms:W3CDTF">2019-10-29T13:29:00Z</dcterms:modified>
</cp:coreProperties>
</file>